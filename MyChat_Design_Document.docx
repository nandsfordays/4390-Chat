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96C6D" w14:textId="79913BBA" w:rsidR="00615B36" w:rsidRDefault="0076710E" w:rsidP="0076710E">
      <w:pPr>
        <w:jc w:val="center"/>
      </w:pPr>
      <w:proofErr w:type="spellStart"/>
      <w:r>
        <w:t>MyChat</w:t>
      </w:r>
      <w:proofErr w:type="spellEnd"/>
      <w:r>
        <w:t xml:space="preserve"> Design Document</w:t>
      </w:r>
    </w:p>
    <w:p w14:paraId="68EA044D" w14:textId="74B3F721" w:rsidR="0076710E" w:rsidRDefault="0076710E" w:rsidP="0076710E"/>
    <w:p w14:paraId="371CA22D" w14:textId="5181BF35" w:rsidR="0076710E" w:rsidRPr="00B321F8" w:rsidRDefault="0076710E" w:rsidP="0076710E">
      <w:pPr>
        <w:rPr>
          <w:u w:val="single"/>
        </w:rPr>
      </w:pPr>
      <w:proofErr w:type="spellStart"/>
      <w:r w:rsidRPr="00B321F8">
        <w:rPr>
          <w:u w:val="single"/>
        </w:rPr>
        <w:t>MyChat</w:t>
      </w:r>
      <w:proofErr w:type="spellEnd"/>
      <w:r w:rsidRPr="00B321F8">
        <w:rPr>
          <w:u w:val="single"/>
        </w:rPr>
        <w:t xml:space="preserve"> Behavior and Scenarios</w:t>
      </w:r>
    </w:p>
    <w:p w14:paraId="3B50DCDE" w14:textId="5D11FC9C" w:rsidR="0076710E" w:rsidRDefault="0076710E" w:rsidP="0076710E"/>
    <w:p w14:paraId="1614E0BD" w14:textId="2C681B47" w:rsidR="0076710E" w:rsidRDefault="00902A0B" w:rsidP="0076710E">
      <w:pPr>
        <w:pStyle w:val="ListParagraph"/>
        <w:numPr>
          <w:ilvl w:val="0"/>
          <w:numId w:val="2"/>
        </w:numPr>
      </w:pPr>
      <w:r>
        <w:t>Forming the connection</w:t>
      </w:r>
    </w:p>
    <w:p w14:paraId="30EB3F25" w14:textId="330E80D6" w:rsidR="00902A0B" w:rsidRDefault="00902A0B" w:rsidP="00902A0B">
      <w:pPr>
        <w:pStyle w:val="ListParagraph"/>
        <w:numPr>
          <w:ilvl w:val="1"/>
          <w:numId w:val="2"/>
        </w:numPr>
      </w:pPr>
      <w:r>
        <w:t>Sender will send a chat request to receiver</w:t>
      </w:r>
      <w:r w:rsidR="008557D2">
        <w:t xml:space="preserve"> with random ISN (initial sequence number)</w:t>
      </w:r>
    </w:p>
    <w:p w14:paraId="59978A25" w14:textId="3947CEBC" w:rsidR="00902A0B" w:rsidRDefault="00902A0B" w:rsidP="00902A0B">
      <w:pPr>
        <w:pStyle w:val="ListParagraph"/>
        <w:numPr>
          <w:ilvl w:val="2"/>
          <w:numId w:val="2"/>
        </w:numPr>
      </w:pPr>
      <w:r>
        <w:t>Receiver will reply with ACK</w:t>
      </w:r>
      <w:r w:rsidR="003D48B7">
        <w:t xml:space="preserve"> or FIN</w:t>
      </w:r>
    </w:p>
    <w:p w14:paraId="7229F47F" w14:textId="56CD69BE" w:rsidR="00902A0B" w:rsidRDefault="00902A0B" w:rsidP="00902A0B">
      <w:pPr>
        <w:pStyle w:val="ListParagraph"/>
        <w:numPr>
          <w:ilvl w:val="1"/>
          <w:numId w:val="2"/>
        </w:numPr>
      </w:pPr>
      <w:r>
        <w:t xml:space="preserve">If sender receives </w:t>
      </w:r>
      <w:r w:rsidR="003D48B7">
        <w:t>FIN</w:t>
      </w:r>
      <w:r>
        <w:t>, display message saying receiver does not want to chat</w:t>
      </w:r>
    </w:p>
    <w:p w14:paraId="0E6717DA" w14:textId="09520C3F" w:rsidR="00902A0B" w:rsidRDefault="00902A0B" w:rsidP="00902A0B">
      <w:pPr>
        <w:pStyle w:val="ListParagraph"/>
        <w:numPr>
          <w:ilvl w:val="1"/>
          <w:numId w:val="2"/>
        </w:numPr>
      </w:pPr>
      <w:r>
        <w:t>If request times out (no response), display message informing user of the time out</w:t>
      </w:r>
    </w:p>
    <w:p w14:paraId="2BAC72CD" w14:textId="78B02A7A" w:rsidR="00902A0B" w:rsidRDefault="00902A0B" w:rsidP="00902A0B">
      <w:pPr>
        <w:pStyle w:val="ListParagraph"/>
        <w:numPr>
          <w:ilvl w:val="1"/>
          <w:numId w:val="2"/>
        </w:numPr>
      </w:pPr>
      <w:r>
        <w:t>If sender receives ACK, connection is formed</w:t>
      </w:r>
      <w:r w:rsidR="008557D2">
        <w:t xml:space="preserve"> and both sides have the same ISN</w:t>
      </w:r>
    </w:p>
    <w:p w14:paraId="3D549A3B" w14:textId="77777777" w:rsidR="008557D2" w:rsidRDefault="008557D2" w:rsidP="008557D2"/>
    <w:p w14:paraId="28EB7328" w14:textId="215E7E75" w:rsidR="00902A0B" w:rsidRDefault="008557D2" w:rsidP="00902A0B">
      <w:pPr>
        <w:pStyle w:val="ListParagraph"/>
        <w:numPr>
          <w:ilvl w:val="0"/>
          <w:numId w:val="2"/>
        </w:numPr>
      </w:pPr>
      <w:r>
        <w:t>Once connection is formed (connection can be terminated at any time with a FIN)</w:t>
      </w:r>
    </w:p>
    <w:p w14:paraId="261458BF" w14:textId="4A7BCD85" w:rsidR="008557D2" w:rsidRDefault="008557D2" w:rsidP="008557D2">
      <w:pPr>
        <w:pStyle w:val="ListParagraph"/>
        <w:numPr>
          <w:ilvl w:val="1"/>
          <w:numId w:val="2"/>
        </w:numPr>
      </w:pPr>
      <w:r>
        <w:t>Both sender and receiver have the same abilities</w:t>
      </w:r>
    </w:p>
    <w:p w14:paraId="2FA5246C" w14:textId="7E5D0040" w:rsidR="00B321F8" w:rsidRDefault="008557D2" w:rsidP="00B321F8">
      <w:pPr>
        <w:pStyle w:val="ListParagraph"/>
        <w:numPr>
          <w:ilvl w:val="1"/>
          <w:numId w:val="2"/>
        </w:numPr>
      </w:pPr>
      <w:r>
        <w:t>Sender will send message</w:t>
      </w:r>
      <w:r w:rsidR="00B321F8">
        <w:t xml:space="preserve">s and store the messages in the sliding window </w:t>
      </w:r>
      <w:r w:rsidR="00B321F8" w:rsidRPr="00B321F8">
        <w:rPr>
          <w:highlight w:val="yellow"/>
        </w:rPr>
        <w:t>//Are we using sliding window?</w:t>
      </w:r>
      <w:r w:rsidR="00B321F8">
        <w:t xml:space="preserve"> </w:t>
      </w:r>
    </w:p>
    <w:p w14:paraId="37D06A68" w14:textId="287B4E13" w:rsidR="008557D2" w:rsidRDefault="00B321F8" w:rsidP="008557D2">
      <w:pPr>
        <w:pStyle w:val="ListParagraph"/>
        <w:numPr>
          <w:ilvl w:val="2"/>
          <w:numId w:val="2"/>
        </w:numPr>
      </w:pPr>
      <w:r>
        <w:t>Receiver</w:t>
      </w:r>
      <w:r w:rsidR="008557D2">
        <w:t xml:space="preserve"> will respond with an ACK and an updated </w:t>
      </w:r>
      <w:r>
        <w:t>ISN</w:t>
      </w:r>
    </w:p>
    <w:p w14:paraId="1D6EF291" w14:textId="15355305" w:rsidR="00B321F8" w:rsidRDefault="00B321F8" w:rsidP="00B321F8">
      <w:pPr>
        <w:pStyle w:val="ListParagraph"/>
        <w:numPr>
          <w:ilvl w:val="1"/>
          <w:numId w:val="2"/>
        </w:numPr>
      </w:pPr>
      <w:r>
        <w:t>Sender will use updated ISN and decide to update the sliding window or resend the messages</w:t>
      </w:r>
      <w:bookmarkStart w:id="0" w:name="_GoBack"/>
      <w:bookmarkEnd w:id="0"/>
    </w:p>
    <w:p w14:paraId="6FA824E7" w14:textId="77777777" w:rsidR="008557D2" w:rsidRDefault="008557D2" w:rsidP="008557D2"/>
    <w:p w14:paraId="29D7F2F9" w14:textId="4EDF1AB3" w:rsidR="008557D2" w:rsidRDefault="008557D2" w:rsidP="00902A0B">
      <w:pPr>
        <w:pStyle w:val="ListParagraph"/>
        <w:numPr>
          <w:ilvl w:val="0"/>
          <w:numId w:val="2"/>
        </w:numPr>
      </w:pPr>
      <w:r>
        <w:t>Terminating the connection</w:t>
      </w:r>
    </w:p>
    <w:p w14:paraId="60102D1A" w14:textId="726B52F7" w:rsidR="008557D2" w:rsidRDefault="008557D2" w:rsidP="008557D2">
      <w:pPr>
        <w:pStyle w:val="ListParagraph"/>
        <w:numPr>
          <w:ilvl w:val="1"/>
          <w:numId w:val="2"/>
        </w:numPr>
      </w:pPr>
      <w:r>
        <w:t xml:space="preserve">Connection is broken when either side sends a FIN </w:t>
      </w:r>
    </w:p>
    <w:p w14:paraId="3E11BA01" w14:textId="49197E32" w:rsidR="0076710E" w:rsidRDefault="0076710E" w:rsidP="0076710E"/>
    <w:p w14:paraId="720B2917" w14:textId="31344AE5" w:rsidR="0076710E" w:rsidRDefault="0076710E" w:rsidP="0076710E"/>
    <w:p w14:paraId="3E2A10A1" w14:textId="6BAD8644" w:rsidR="0076710E" w:rsidRPr="00B321F8" w:rsidRDefault="0076710E" w:rsidP="0076710E">
      <w:pPr>
        <w:rPr>
          <w:u w:val="single"/>
        </w:rPr>
      </w:pPr>
      <w:proofErr w:type="spellStart"/>
      <w:r w:rsidRPr="00B321F8">
        <w:rPr>
          <w:u w:val="single"/>
        </w:rPr>
        <w:t>MyChat</w:t>
      </w:r>
      <w:proofErr w:type="spellEnd"/>
      <w:r w:rsidRPr="00B321F8">
        <w:rPr>
          <w:u w:val="single"/>
        </w:rPr>
        <w:t xml:space="preserve"> Message Format</w:t>
      </w:r>
    </w:p>
    <w:p w14:paraId="7B04DC81" w14:textId="58857A20" w:rsidR="00902A0B" w:rsidRDefault="00902A0B" w:rsidP="0076710E"/>
    <w:p w14:paraId="13AB088D" w14:textId="77777777" w:rsidR="00902A0B" w:rsidRDefault="00902A0B" w:rsidP="0076710E"/>
    <w:p w14:paraId="60EFB3A2" w14:textId="503F5B2C" w:rsidR="00902A0B" w:rsidRDefault="00902A0B" w:rsidP="0076710E">
      <w:proofErr w:type="gramStart"/>
      <w:r>
        <w:t>256 character</w:t>
      </w:r>
      <w:proofErr w:type="gramEnd"/>
      <w:r>
        <w:t xml:space="preserve"> limit per message. Each character uses 8 bits according to ACSCII, so </w:t>
      </w:r>
      <w:r w:rsidR="00FF1E74">
        <w:t>2048</w:t>
      </w:r>
      <w:r>
        <w:t xml:space="preserve"> bits will be used for the payload</w:t>
      </w:r>
      <w:r w:rsidR="00FF1E74">
        <w:t xml:space="preserve"> at most.</w:t>
      </w:r>
    </w:p>
    <w:p w14:paraId="1BB2D7FC" w14:textId="77777777" w:rsidR="00902A0B" w:rsidRDefault="00902A0B" w:rsidP="0076710E"/>
    <w:p w14:paraId="13867C7A" w14:textId="1221C4F1" w:rsidR="00902A0B" w:rsidRDefault="00902A0B" w:rsidP="0076710E">
      <w:r>
        <w:t xml:space="preserve"> | </w:t>
      </w:r>
      <w:proofErr w:type="gramStart"/>
      <w:r>
        <w:t>8 bit</w:t>
      </w:r>
      <w:proofErr w:type="gramEnd"/>
      <w:r>
        <w:t xml:space="preserve"> message size | </w:t>
      </w:r>
      <w:r w:rsidRPr="00EE5017">
        <w:rPr>
          <w:highlight w:val="yellow"/>
        </w:rPr>
        <w:t>x bit checksum?</w:t>
      </w:r>
      <w:r>
        <w:t xml:space="preserve"> |</w:t>
      </w:r>
      <w:r w:rsidR="008557D2">
        <w:t xml:space="preserve"> </w:t>
      </w:r>
      <w:proofErr w:type="gramStart"/>
      <w:r w:rsidR="008557D2">
        <w:t>2 bit</w:t>
      </w:r>
      <w:proofErr w:type="gramEnd"/>
      <w:r w:rsidR="008557D2">
        <w:t xml:space="preserve"> message type |</w:t>
      </w:r>
      <w:r>
        <w:t xml:space="preserve"> </w:t>
      </w:r>
      <w:r w:rsidR="00FF1E74">
        <w:t>variable length payload |</w:t>
      </w:r>
    </w:p>
    <w:p w14:paraId="348D0F5E" w14:textId="22935D5F" w:rsidR="008557D2" w:rsidRDefault="008557D2" w:rsidP="007671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1782"/>
      </w:tblGrid>
      <w:tr w:rsidR="008557D2" w14:paraId="366E686F" w14:textId="77777777" w:rsidTr="008557D2">
        <w:trPr>
          <w:trHeight w:val="270"/>
        </w:trPr>
        <w:tc>
          <w:tcPr>
            <w:tcW w:w="1782" w:type="dxa"/>
          </w:tcPr>
          <w:p w14:paraId="386D7115" w14:textId="0382A893" w:rsidR="008557D2" w:rsidRDefault="008557D2" w:rsidP="0076710E">
            <w:r>
              <w:t>Message type</w:t>
            </w:r>
          </w:p>
        </w:tc>
        <w:tc>
          <w:tcPr>
            <w:tcW w:w="1782" w:type="dxa"/>
          </w:tcPr>
          <w:p w14:paraId="5997FA69" w14:textId="20FF9B6F" w:rsidR="008557D2" w:rsidRDefault="008557D2" w:rsidP="0076710E">
            <w:r>
              <w:t>Meaning</w:t>
            </w:r>
          </w:p>
        </w:tc>
      </w:tr>
      <w:tr w:rsidR="008557D2" w14:paraId="401004BD" w14:textId="77777777" w:rsidTr="008557D2">
        <w:trPr>
          <w:trHeight w:val="254"/>
        </w:trPr>
        <w:tc>
          <w:tcPr>
            <w:tcW w:w="1782" w:type="dxa"/>
          </w:tcPr>
          <w:p w14:paraId="44A93F71" w14:textId="13155833" w:rsidR="008557D2" w:rsidRDefault="008557D2" w:rsidP="0076710E">
            <w:r>
              <w:t>00</w:t>
            </w:r>
          </w:p>
        </w:tc>
        <w:tc>
          <w:tcPr>
            <w:tcW w:w="1782" w:type="dxa"/>
          </w:tcPr>
          <w:p w14:paraId="2BF3B914" w14:textId="2CEE6493" w:rsidR="008557D2" w:rsidRDefault="008557D2" w:rsidP="0076710E">
            <w:r>
              <w:t>Normal Message</w:t>
            </w:r>
          </w:p>
        </w:tc>
      </w:tr>
      <w:tr w:rsidR="008557D2" w14:paraId="698070C8" w14:textId="77777777" w:rsidTr="008557D2">
        <w:trPr>
          <w:trHeight w:val="270"/>
        </w:trPr>
        <w:tc>
          <w:tcPr>
            <w:tcW w:w="1782" w:type="dxa"/>
          </w:tcPr>
          <w:p w14:paraId="4192A3A5" w14:textId="5C8004EE" w:rsidR="008557D2" w:rsidRDefault="008557D2" w:rsidP="0076710E">
            <w:r>
              <w:t>01</w:t>
            </w:r>
          </w:p>
        </w:tc>
        <w:tc>
          <w:tcPr>
            <w:tcW w:w="1782" w:type="dxa"/>
          </w:tcPr>
          <w:p w14:paraId="319CDABE" w14:textId="04951ED1" w:rsidR="008557D2" w:rsidRDefault="008557D2" w:rsidP="0076710E">
            <w:r>
              <w:t>ACK</w:t>
            </w:r>
          </w:p>
        </w:tc>
      </w:tr>
      <w:tr w:rsidR="008557D2" w14:paraId="37BF85A7" w14:textId="77777777" w:rsidTr="008557D2">
        <w:trPr>
          <w:trHeight w:val="254"/>
        </w:trPr>
        <w:tc>
          <w:tcPr>
            <w:tcW w:w="1782" w:type="dxa"/>
          </w:tcPr>
          <w:p w14:paraId="7F73869D" w14:textId="5123187C" w:rsidR="008557D2" w:rsidRDefault="008557D2" w:rsidP="0076710E">
            <w:r>
              <w:t>10</w:t>
            </w:r>
          </w:p>
        </w:tc>
        <w:tc>
          <w:tcPr>
            <w:tcW w:w="1782" w:type="dxa"/>
          </w:tcPr>
          <w:p w14:paraId="0E002CB3" w14:textId="2EC9C685" w:rsidR="008557D2" w:rsidRDefault="003D48B7" w:rsidP="0076710E">
            <w:r>
              <w:t>FIN</w:t>
            </w:r>
          </w:p>
        </w:tc>
      </w:tr>
      <w:tr w:rsidR="008557D2" w14:paraId="31B7B8A3" w14:textId="77777777" w:rsidTr="008557D2">
        <w:trPr>
          <w:trHeight w:val="270"/>
        </w:trPr>
        <w:tc>
          <w:tcPr>
            <w:tcW w:w="1782" w:type="dxa"/>
          </w:tcPr>
          <w:p w14:paraId="49771B1A" w14:textId="27AC07B0" w:rsidR="008557D2" w:rsidRDefault="008557D2" w:rsidP="0076710E">
            <w:r>
              <w:t>11</w:t>
            </w:r>
          </w:p>
        </w:tc>
        <w:tc>
          <w:tcPr>
            <w:tcW w:w="1782" w:type="dxa"/>
          </w:tcPr>
          <w:p w14:paraId="7957A090" w14:textId="37845F6F" w:rsidR="008557D2" w:rsidRDefault="003D48B7" w:rsidP="0076710E">
            <w:r>
              <w:t>-</w:t>
            </w:r>
          </w:p>
        </w:tc>
      </w:tr>
    </w:tbl>
    <w:p w14:paraId="0A71BF49" w14:textId="77777777" w:rsidR="008557D2" w:rsidRDefault="008557D2" w:rsidP="0076710E"/>
    <w:sectPr w:rsidR="008557D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DBA08" w14:textId="77777777" w:rsidR="000C5AD7" w:rsidRDefault="000C5AD7" w:rsidP="0076710E">
      <w:r>
        <w:separator/>
      </w:r>
    </w:p>
  </w:endnote>
  <w:endnote w:type="continuationSeparator" w:id="0">
    <w:p w14:paraId="673A7170" w14:textId="77777777" w:rsidR="000C5AD7" w:rsidRDefault="000C5AD7" w:rsidP="00767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84F19" w14:textId="77777777" w:rsidR="000C5AD7" w:rsidRDefault="000C5AD7" w:rsidP="0076710E">
      <w:r>
        <w:separator/>
      </w:r>
    </w:p>
  </w:footnote>
  <w:footnote w:type="continuationSeparator" w:id="0">
    <w:p w14:paraId="28A596D0" w14:textId="77777777" w:rsidR="000C5AD7" w:rsidRDefault="000C5AD7" w:rsidP="00767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CBDA8" w14:textId="77B64F56" w:rsidR="0076710E" w:rsidRDefault="0076710E" w:rsidP="0076710E">
    <w:pPr>
      <w:pStyle w:val="Header"/>
      <w:jc w:val="right"/>
    </w:pPr>
    <w:r>
      <w:t>Saurabh Shah</w:t>
    </w:r>
  </w:p>
  <w:p w14:paraId="3EE62C9B" w14:textId="4223902A" w:rsidR="0076710E" w:rsidRDefault="0076710E" w:rsidP="0076710E">
    <w:pPr>
      <w:pStyle w:val="Header"/>
      <w:jc w:val="right"/>
    </w:pPr>
    <w:r>
      <w:t>Carl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E3016"/>
    <w:multiLevelType w:val="hybridMultilevel"/>
    <w:tmpl w:val="CEB6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271F4"/>
    <w:multiLevelType w:val="hybridMultilevel"/>
    <w:tmpl w:val="680C0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0E"/>
    <w:rsid w:val="000C5AD7"/>
    <w:rsid w:val="003D48B7"/>
    <w:rsid w:val="00615B36"/>
    <w:rsid w:val="0076710E"/>
    <w:rsid w:val="008557D2"/>
    <w:rsid w:val="00902A0B"/>
    <w:rsid w:val="00B321F8"/>
    <w:rsid w:val="00D92BE7"/>
    <w:rsid w:val="00EE5017"/>
    <w:rsid w:val="00FF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83D1"/>
  <w15:chartTrackingRefBased/>
  <w15:docId w15:val="{88C55075-7FA8-4727-9A43-72D6DDF2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71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10E"/>
  </w:style>
  <w:style w:type="paragraph" w:styleId="Footer">
    <w:name w:val="footer"/>
    <w:basedOn w:val="Normal"/>
    <w:link w:val="FooterChar"/>
    <w:uiPriority w:val="99"/>
    <w:unhideWhenUsed/>
    <w:rsid w:val="00767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10E"/>
  </w:style>
  <w:style w:type="table" w:styleId="TableGrid">
    <w:name w:val="Table Grid"/>
    <w:basedOn w:val="TableNormal"/>
    <w:uiPriority w:val="39"/>
    <w:rsid w:val="008557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rabh.US16-0RNT65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49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3</cp:revision>
  <dcterms:created xsi:type="dcterms:W3CDTF">2019-04-05T16:33:00Z</dcterms:created>
  <dcterms:modified xsi:type="dcterms:W3CDTF">2019-04-05T17:22:00Z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